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DE" w:rsidRDefault="00EF53DE" w:rsidP="00EF53DE">
      <w:r>
        <w:t xml:space="preserve">Oppgavesettet består av </w:t>
      </w:r>
      <w:r w:rsidR="00D9296B">
        <w:fldChar w:fldCharType="begin"/>
      </w:r>
      <w:r w:rsidR="00D9296B">
        <w:instrText xml:space="preserve"> NUMPAGES   \* MERGEFORMAT </w:instrText>
      </w:r>
      <w:r w:rsidR="00D9296B">
        <w:fldChar w:fldCharType="separate"/>
      </w:r>
      <w:r w:rsidR="00E33BC8">
        <w:rPr>
          <w:noProof/>
        </w:rPr>
        <w:t>2</w:t>
      </w:r>
      <w:r w:rsidR="00D9296B">
        <w:rPr>
          <w:noProof/>
        </w:rPr>
        <w:fldChar w:fldCharType="end"/>
      </w:r>
      <w:r>
        <w:t xml:space="preserve"> sider</w:t>
      </w:r>
      <w:r>
        <w:br/>
      </w:r>
    </w:p>
    <w:p w:rsidR="00EF53DE" w:rsidRDefault="00EF53DE" w:rsidP="009A6079">
      <w:pPr>
        <w:pStyle w:val="Overskrift1"/>
        <w:rPr>
          <w:b/>
          <w:sz w:val="28"/>
          <w:szCs w:val="28"/>
        </w:rPr>
      </w:pPr>
      <w:r w:rsidRPr="00EF53DE">
        <w:rPr>
          <w:sz w:val="28"/>
          <w:szCs w:val="28"/>
        </w:rPr>
        <w:t xml:space="preserve">NORGES INFORMASJONSTEKNOLOGISKE HØGSKOLE </w:t>
      </w:r>
      <w:r w:rsidRPr="00EF53DE">
        <w:rPr>
          <w:sz w:val="28"/>
          <w:szCs w:val="28"/>
        </w:rPr>
        <w:br/>
      </w:r>
      <w:r w:rsidR="009A6079">
        <w:rPr>
          <w:sz w:val="28"/>
          <w:szCs w:val="28"/>
        </w:rPr>
        <w:t>INNLEVERING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A6079">
        <w:rPr>
          <w:sz w:val="28"/>
          <w:szCs w:val="28"/>
        </w:rPr>
        <w:t>PG3300 Programvarearkitektur</w:t>
      </w:r>
    </w:p>
    <w:p w:rsidR="009A6079" w:rsidRDefault="009A6079" w:rsidP="00EF53DE"/>
    <w:p w:rsidR="009A6079" w:rsidRDefault="009A6079" w:rsidP="009A6079">
      <w:pPr>
        <w:pStyle w:val="Ingenmellomrom"/>
      </w:pPr>
      <w:r>
        <w:t>Leveranseinfo</w:t>
      </w:r>
      <w:r w:rsidR="00EF53DE">
        <w:t xml:space="preserve">: </w:t>
      </w:r>
    </w:p>
    <w:p w:rsidR="009A6079" w:rsidRDefault="00200A00" w:rsidP="009A6079">
      <w:pPr>
        <w:pStyle w:val="Listeavsnitt"/>
        <w:numPr>
          <w:ilvl w:val="0"/>
          <w:numId w:val="16"/>
        </w:numPr>
      </w:pPr>
      <w:r>
        <w:t xml:space="preserve">Skal </w:t>
      </w:r>
      <w:r w:rsidR="009A6079">
        <w:t>gjøres i grupper på 2-3 personer.</w:t>
      </w:r>
    </w:p>
    <w:p w:rsidR="00EF53DE" w:rsidRDefault="004945E2" w:rsidP="009A6079">
      <w:pPr>
        <w:pStyle w:val="Listeavsnitt"/>
        <w:numPr>
          <w:ilvl w:val="0"/>
          <w:numId w:val="16"/>
        </w:numPr>
      </w:pPr>
      <w:r>
        <w:t>Leveres s</w:t>
      </w:r>
      <w:r w:rsidR="009A6079">
        <w:t xml:space="preserve">enest </w:t>
      </w:r>
      <w:r>
        <w:t xml:space="preserve">søndag </w:t>
      </w:r>
      <w:r w:rsidR="009A6079">
        <w:t>11. november 2012, klokka 23:55</w:t>
      </w:r>
      <w:r>
        <w:t>.</w:t>
      </w:r>
    </w:p>
    <w:p w:rsidR="00DB6F28" w:rsidRDefault="00DB6F28" w:rsidP="00DB6F28">
      <w:pPr>
        <w:pStyle w:val="Listeavsnitt"/>
        <w:numPr>
          <w:ilvl w:val="0"/>
          <w:numId w:val="16"/>
        </w:numPr>
      </w:pPr>
      <w:r>
        <w:t>Leveres via it's learning.</w:t>
      </w:r>
    </w:p>
    <w:p w:rsidR="00200A00" w:rsidRDefault="00200A00" w:rsidP="009A6079">
      <w:pPr>
        <w:pStyle w:val="Listeavsnitt"/>
        <w:numPr>
          <w:ilvl w:val="0"/>
          <w:numId w:val="16"/>
        </w:numPr>
      </w:pPr>
      <w:r>
        <w:t>Kode skal kompilere og kjøre i Visual C# 2010 Express.</w:t>
      </w:r>
    </w:p>
    <w:p w:rsidR="00200A00" w:rsidRPr="00EF53DE" w:rsidRDefault="00200A00" w:rsidP="009A6079">
      <w:pPr>
        <w:pStyle w:val="Listeavsnitt"/>
        <w:numPr>
          <w:ilvl w:val="0"/>
          <w:numId w:val="16"/>
        </w:numPr>
      </w:pPr>
      <w:r>
        <w:t xml:space="preserve">Tekstdokumentasjon skal være i </w:t>
      </w:r>
      <w:r w:rsidR="00DB6F28">
        <w:t xml:space="preserve">docx eller </w:t>
      </w:r>
      <w:r>
        <w:t xml:space="preserve">pdf format. </w:t>
      </w:r>
      <w:r w:rsidR="00DB6F28">
        <w:br/>
      </w:r>
      <w:r>
        <w:t xml:space="preserve">(UML kan være </w:t>
      </w:r>
      <w:r w:rsidR="00DB6F28">
        <w:t xml:space="preserve">bildeformat, inklusive </w:t>
      </w:r>
      <w:r>
        <w:t>screenshot.)</w:t>
      </w:r>
    </w:p>
    <w:p w:rsidR="00EF53DE" w:rsidRDefault="009A6079" w:rsidP="009A607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EF53DE">
        <w:softHyphen/>
        <w:t>______________________________________________________________________</w:t>
      </w:r>
      <w:r w:rsidR="00EF53DE">
        <w:tab/>
      </w:r>
    </w:p>
    <w:p w:rsidR="009A6079" w:rsidRDefault="009A6079" w:rsidP="009A6079"/>
    <w:p w:rsidR="004945E2" w:rsidRPr="002708F4" w:rsidRDefault="004945E2" w:rsidP="004945E2">
      <w:pPr>
        <w:pStyle w:val="Overskrift1"/>
        <w:rPr>
          <w:sz w:val="36"/>
        </w:rPr>
      </w:pPr>
      <w:r w:rsidRPr="002708F4">
        <w:rPr>
          <w:sz w:val="36"/>
        </w:rPr>
        <w:t xml:space="preserve">Oppgave </w:t>
      </w:r>
      <w:r w:rsidR="004370F4" w:rsidRPr="002708F4">
        <w:rPr>
          <w:sz w:val="36"/>
        </w:rPr>
        <w:t>1</w:t>
      </w:r>
      <w:r w:rsidRPr="002708F4">
        <w:rPr>
          <w:sz w:val="36"/>
        </w:rPr>
        <w:t xml:space="preserve">: </w:t>
      </w:r>
      <w:r w:rsidR="00DB6F28" w:rsidRPr="002708F4">
        <w:rPr>
          <w:sz w:val="36"/>
        </w:rPr>
        <w:t xml:space="preserve">UML </w:t>
      </w:r>
      <w:r w:rsidR="004370F4" w:rsidRPr="002708F4">
        <w:rPr>
          <w:sz w:val="36"/>
        </w:rPr>
        <w:t>og</w:t>
      </w:r>
      <w:r w:rsidR="00DB6F28" w:rsidRPr="002708F4">
        <w:rPr>
          <w:sz w:val="36"/>
        </w:rPr>
        <w:t xml:space="preserve"> r</w:t>
      </w:r>
      <w:r w:rsidRPr="002708F4">
        <w:rPr>
          <w:sz w:val="36"/>
        </w:rPr>
        <w:t>efactoring av Snake</w:t>
      </w:r>
    </w:p>
    <w:p w:rsidR="004945E2" w:rsidRDefault="00370C42" w:rsidP="004945E2">
      <w:r>
        <w:t>Se den vedlagte kodefila: SnakeMess.cs</w:t>
      </w:r>
    </w:p>
    <w:p w:rsidR="00370C42" w:rsidRDefault="00370C42" w:rsidP="004945E2">
      <w:r>
        <w:t xml:space="preserve">Denne fila inneholder et </w:t>
      </w:r>
      <w:r w:rsidR="00200A00">
        <w:t xml:space="preserve">(for de fleste) </w:t>
      </w:r>
      <w:r>
        <w:t xml:space="preserve">kjent spill. </w:t>
      </w:r>
      <w:r w:rsidR="004370F4">
        <w:t>K</w:t>
      </w:r>
      <w:r>
        <w:t xml:space="preserve">oden </w:t>
      </w:r>
      <w:r w:rsidR="004370F4">
        <w:t xml:space="preserve">kompilerer og kjører, men </w:t>
      </w:r>
      <w:r>
        <w:t>er ikke særlig lesbar, utvidbar, eller gjenbrukbar.</w:t>
      </w:r>
    </w:p>
    <w:p w:rsidR="00200A00" w:rsidRDefault="00370C42" w:rsidP="004945E2">
      <w:r>
        <w:t xml:space="preserve">Denne oppgaven går ut på å refaktorere SnakeMess.cs til bedre </w:t>
      </w:r>
      <w:r w:rsidR="004370F4">
        <w:t xml:space="preserve">arkitektur og </w:t>
      </w:r>
      <w:r>
        <w:t>kode</w:t>
      </w:r>
      <w:r w:rsidR="00200A00">
        <w:t>!</w:t>
      </w:r>
      <w:r>
        <w:t xml:space="preserve"> Faktisk så </w:t>
      </w:r>
      <w:r w:rsidR="004370F4">
        <w:t xml:space="preserve">bra </w:t>
      </w:r>
      <w:r>
        <w:t>som dere er i stand til å skrive</w:t>
      </w:r>
      <w:r w:rsidR="004370F4">
        <w:t xml:space="preserve"> de</w:t>
      </w:r>
      <w:r w:rsidR="00E33BC8">
        <w:t>n</w:t>
      </w:r>
      <w:r>
        <w:t xml:space="preserve">. </w:t>
      </w:r>
      <w:r w:rsidR="00200A00">
        <w:t xml:space="preserve">:-) </w:t>
      </w:r>
    </w:p>
    <w:p w:rsidR="004945E2" w:rsidRDefault="00370C42" w:rsidP="004945E2">
      <w:r>
        <w:t xml:space="preserve">Tenk god struktur, ikke nødvendigvis hva som hadde vært praktisk for et så lite prosjekt i arbeidslivet. (M.a.o. ta det dere har lært i dette emnet helt ut, ikke lag </w:t>
      </w:r>
      <w:r w:rsidR="00200A00">
        <w:t>for</w:t>
      </w:r>
      <w:r>
        <w:t>enkle</w:t>
      </w:r>
      <w:r w:rsidR="00200A00">
        <w:t>de</w:t>
      </w:r>
      <w:r>
        <w:t xml:space="preserve"> løsninger fordi det </w:t>
      </w:r>
      <w:r w:rsidR="00200A00">
        <w:t>e</w:t>
      </w:r>
      <w:r>
        <w:t xml:space="preserve">r </w:t>
      </w:r>
      <w:r w:rsidR="00200A00">
        <w:t xml:space="preserve">lite </w:t>
      </w:r>
      <w:r w:rsidR="004370F4">
        <w:t>kode totalt sett</w:t>
      </w:r>
      <w:r>
        <w:t>).</w:t>
      </w:r>
    </w:p>
    <w:p w:rsidR="00200A00" w:rsidRDefault="00081AD8" w:rsidP="00081AD8">
      <w:pPr>
        <w:pStyle w:val="Ingenmellomrom"/>
      </w:pPr>
      <w:r>
        <w:t xml:space="preserve">"Ta </w:t>
      </w:r>
      <w:r w:rsidR="004370F4">
        <w:t xml:space="preserve">det dere har lært i dette emnet helt ut </w:t>
      </w:r>
      <w:r>
        <w:t>" inkluderer: (men er ikke begrenset til)</w:t>
      </w:r>
    </w:p>
    <w:p w:rsidR="00E9354F" w:rsidRDefault="00E9354F" w:rsidP="00081AD8">
      <w:pPr>
        <w:pStyle w:val="Listeavsnitt"/>
        <w:numPr>
          <w:ilvl w:val="0"/>
          <w:numId w:val="27"/>
        </w:numPr>
      </w:pPr>
      <w:r>
        <w:t xml:space="preserve">Bytt ut </w:t>
      </w:r>
      <w:r w:rsidR="004370F4">
        <w:t>variabel-, klasse- og metode</w:t>
      </w:r>
      <w:r>
        <w:t>navn</w:t>
      </w:r>
      <w:r w:rsidR="004370F4">
        <w:t>.</w:t>
      </w:r>
    </w:p>
    <w:p w:rsidR="004370F4" w:rsidRDefault="004370F4" w:rsidP="00081AD8">
      <w:pPr>
        <w:pStyle w:val="Listeavsnitt"/>
        <w:numPr>
          <w:ilvl w:val="0"/>
          <w:numId w:val="27"/>
        </w:numPr>
      </w:pPr>
      <w:r>
        <w:t>Splitt kode i flere klasser og metoder.</w:t>
      </w:r>
    </w:p>
    <w:p w:rsidR="00E9354F" w:rsidRDefault="00E9354F" w:rsidP="00E9354F">
      <w:pPr>
        <w:pStyle w:val="Listeavsnitt"/>
        <w:numPr>
          <w:ilvl w:val="0"/>
          <w:numId w:val="27"/>
        </w:numPr>
      </w:pPr>
      <w:r>
        <w:t>Implementer arv</w:t>
      </w:r>
      <w:r w:rsidR="004370F4">
        <w:t>(?).</w:t>
      </w:r>
    </w:p>
    <w:p w:rsidR="004370F4" w:rsidRDefault="004370F4" w:rsidP="00081AD8">
      <w:pPr>
        <w:pStyle w:val="Listeavsnitt"/>
        <w:numPr>
          <w:ilvl w:val="0"/>
          <w:numId w:val="27"/>
        </w:numPr>
      </w:pPr>
      <w:r>
        <w:t>Tenk GRASP.</w:t>
      </w:r>
    </w:p>
    <w:p w:rsidR="00081AD8" w:rsidRDefault="004370F4" w:rsidP="00081AD8">
      <w:pPr>
        <w:pStyle w:val="Listeavsnitt"/>
        <w:numPr>
          <w:ilvl w:val="0"/>
          <w:numId w:val="27"/>
        </w:numPr>
      </w:pPr>
      <w:r>
        <w:t>Bruk</w:t>
      </w:r>
      <w:r w:rsidR="00081AD8">
        <w:t xml:space="preserve"> </w:t>
      </w:r>
      <w:r w:rsidR="00E9354F">
        <w:t xml:space="preserve">en eller flere </w:t>
      </w:r>
      <w:r w:rsidR="00081AD8">
        <w:t>design patterns</w:t>
      </w:r>
      <w:r>
        <w:t>.</w:t>
      </w:r>
    </w:p>
    <w:p w:rsidR="004370F4" w:rsidRDefault="004370F4" w:rsidP="00081AD8">
      <w:pPr>
        <w:pStyle w:val="Listeavsnitt"/>
        <w:numPr>
          <w:ilvl w:val="0"/>
          <w:numId w:val="27"/>
        </w:numPr>
      </w:pPr>
      <w:r>
        <w:t>Se forøvrig refactoring lista i forelesning 8.</w:t>
      </w:r>
    </w:p>
    <w:p w:rsidR="00370C42" w:rsidRDefault="00370C42" w:rsidP="004945E2">
      <w:r>
        <w:t>Diskuter muligheter innad i gruppen. Noter ned stikkord for fremgangsmåte (rekkefølge</w:t>
      </w:r>
      <w:r w:rsidR="00200A00">
        <w:t xml:space="preserve"> på oppgaver</w:t>
      </w:r>
      <w:r>
        <w:t>, hva dere prioriterte), og begrunn valgene deres (</w:t>
      </w:r>
      <w:r w:rsidR="004370F4">
        <w:t xml:space="preserve">f.eks. </w:t>
      </w:r>
      <w:r>
        <w:t xml:space="preserve">hvorfor dere valgte variant A fremfor B, der hvor dere kom opp med flere muligheter). </w:t>
      </w:r>
    </w:p>
    <w:p w:rsidR="004370F4" w:rsidRDefault="004370F4" w:rsidP="004370F4">
      <w:pPr>
        <w:pStyle w:val="Overskrift2"/>
      </w:pPr>
      <w:r>
        <w:t>Oppg. 1 a)</w:t>
      </w:r>
    </w:p>
    <w:p w:rsidR="00E33BC8" w:rsidRDefault="004370F4" w:rsidP="00E33BC8">
      <w:pPr>
        <w:pStyle w:val="Ingenmellomrom"/>
      </w:pPr>
      <w:r>
        <w:t xml:space="preserve">Sett opp UML skjema(er) for </w:t>
      </w:r>
      <w:r w:rsidR="00DB1BFD">
        <w:t xml:space="preserve">hvordan dere tenker dere </w:t>
      </w:r>
      <w:r>
        <w:t xml:space="preserve">den </w:t>
      </w:r>
      <w:r w:rsidR="00DB1BFD">
        <w:t>refa</w:t>
      </w:r>
      <w:r w:rsidR="00E33BC8">
        <w:t>k</w:t>
      </w:r>
      <w:r w:rsidR="00DB1BFD">
        <w:t xml:space="preserve">torerte </w:t>
      </w:r>
      <w:r>
        <w:t>løsningen</w:t>
      </w:r>
      <w:r w:rsidR="00E33BC8">
        <w:t>:</w:t>
      </w:r>
      <w:r w:rsidR="00DB1BFD">
        <w:t xml:space="preserve"> </w:t>
      </w:r>
    </w:p>
    <w:p w:rsidR="00E33BC8" w:rsidRDefault="00DB1BFD" w:rsidP="00E33BC8">
      <w:pPr>
        <w:pStyle w:val="Listeavsnitt"/>
        <w:numPr>
          <w:ilvl w:val="0"/>
          <w:numId w:val="28"/>
        </w:numPr>
      </w:pPr>
      <w:r>
        <w:t xml:space="preserve">Implementation </w:t>
      </w:r>
      <w:r w:rsidR="00E33BC8">
        <w:t xml:space="preserve">Class </w:t>
      </w:r>
      <w:r>
        <w:t>Diagram</w:t>
      </w:r>
      <w:r w:rsidR="00E33BC8">
        <w:t xml:space="preserve"> er et minimum</w:t>
      </w:r>
      <w:r>
        <w:t xml:space="preserve">. </w:t>
      </w:r>
    </w:p>
    <w:p w:rsidR="00E33BC8" w:rsidRDefault="00DB1BFD" w:rsidP="00E33BC8">
      <w:pPr>
        <w:pStyle w:val="Listeavsnitt"/>
        <w:numPr>
          <w:ilvl w:val="0"/>
          <w:numId w:val="28"/>
        </w:numPr>
      </w:pPr>
      <w:r>
        <w:t>Bruk flere av d</w:t>
      </w:r>
      <w:r w:rsidR="00E33BC8">
        <w:t>iagrammen</w:t>
      </w:r>
      <w:r>
        <w:t xml:space="preserve">e vi har lært </w:t>
      </w:r>
      <w:r w:rsidR="00E33BC8">
        <w:t xml:space="preserve">om </w:t>
      </w:r>
      <w:r>
        <w:t xml:space="preserve">hvis dere synes det virker hensiktsmessig. </w:t>
      </w:r>
    </w:p>
    <w:p w:rsidR="00370C42" w:rsidRPr="009A6079" w:rsidRDefault="00DB1BFD" w:rsidP="004945E2">
      <w:r>
        <w:t>Husk at ved refactoring skal programmet oppføre seg likt for brukeren før og etter! M.a.o. funksjonaliteten i programmet skal være den samme før og etter</w:t>
      </w:r>
      <w:r w:rsidR="00E33BC8">
        <w:t xml:space="preserve"> endringene</w:t>
      </w:r>
      <w:r>
        <w:t>.</w:t>
      </w:r>
    </w:p>
    <w:p w:rsidR="00DB1BFD" w:rsidRPr="000A4DF2" w:rsidRDefault="00DB1BFD" w:rsidP="00DB1BFD">
      <w:pPr>
        <w:pStyle w:val="Overskrift2"/>
      </w:pPr>
      <w:r w:rsidRPr="000A4DF2">
        <w:lastRenderedPageBreak/>
        <w:t>Oppg. 1 b)</w:t>
      </w:r>
    </w:p>
    <w:p w:rsidR="00307013" w:rsidRDefault="00DB1BFD" w:rsidP="00DB1BFD">
      <w:r w:rsidRPr="00DB1BFD">
        <w:t>Implementer den nye arkitekturen i Visual C#.</w:t>
      </w:r>
      <w:r w:rsidR="00307013">
        <w:t xml:space="preserve"> </w:t>
      </w:r>
    </w:p>
    <w:p w:rsidR="00DB1BFD" w:rsidRDefault="00307013" w:rsidP="00DB1BFD">
      <w:r>
        <w:t>(Eller sørg i alle fall for at dere bygger og leverer en fungerende Visual C# solution m/kodefiler mot slutten av prosjektet, om dere jobber i et annet verktøy underveis.)</w:t>
      </w:r>
    </w:p>
    <w:p w:rsidR="00DB1BFD" w:rsidRDefault="00DB1BFD" w:rsidP="00DB1BFD">
      <w:pPr>
        <w:pStyle w:val="Overskrift2"/>
      </w:pPr>
      <w:r>
        <w:t>Oppg 1 c)</w:t>
      </w:r>
    </w:p>
    <w:p w:rsidR="001A749A" w:rsidRDefault="00DB1BFD" w:rsidP="00DB1BFD">
      <w:r>
        <w:t>Med bakgrunn i notatene, skriv et tekstvedlegg der dere gjør rede for valgene og prosessen deres.</w:t>
      </w:r>
      <w:r w:rsidR="00307013">
        <w:t xml:space="preserve"> </w:t>
      </w:r>
      <w:r>
        <w:t xml:space="preserve">Husk at dette er en del av sensuren, så det er viktig at dere "selger" løsningen deres til sensor. </w:t>
      </w:r>
    </w:p>
    <w:p w:rsidR="00DB1BFD" w:rsidRDefault="00E33BC8" w:rsidP="00DB1BFD">
      <w:r>
        <w:t>M</w:t>
      </w:r>
      <w:r w:rsidR="00DB1BFD">
        <w:t xml:space="preserve">ed andre ord: </w:t>
      </w:r>
      <w:r w:rsidR="00307013">
        <w:t>I dette tekstved</w:t>
      </w:r>
      <w:r>
        <w:t>l</w:t>
      </w:r>
      <w:r w:rsidR="00307013">
        <w:t>egget, s</w:t>
      </w:r>
      <w:r w:rsidR="00DB1BFD">
        <w:t>ørg for å få fram hvorfor akkurat deres løsning er så bra, og vis (med ord, evt. figurer) at dere har tenkt, planlagt og reson</w:t>
      </w:r>
      <w:r w:rsidR="0049428E">
        <w:t>n</w:t>
      </w:r>
      <w:r w:rsidR="001B694B">
        <w:t>ert</w:t>
      </w:r>
      <w:bookmarkStart w:id="0" w:name="_GoBack"/>
      <w:bookmarkEnd w:id="0"/>
      <w:r w:rsidR="00DB1BFD">
        <w:t xml:space="preserve"> dere frem til </w:t>
      </w:r>
      <w:r w:rsidR="00307013">
        <w:t xml:space="preserve">gode valg underveis </w:t>
      </w:r>
      <w:r w:rsidR="00396EB9">
        <w:t xml:space="preserve">for </w:t>
      </w:r>
      <w:r w:rsidR="00DB1BFD">
        <w:t>løsningen</w:t>
      </w:r>
      <w:r w:rsidR="00396EB9">
        <w:t xml:space="preserve"> deres.</w:t>
      </w:r>
    </w:p>
    <w:p w:rsidR="00307013" w:rsidRPr="00DB1BFD" w:rsidRDefault="00307013" w:rsidP="00DB1BFD"/>
    <w:p w:rsidR="00370C42" w:rsidRDefault="00370C42" w:rsidP="00370C42">
      <w:pPr>
        <w:pStyle w:val="Overskrift1"/>
        <w:rPr>
          <w:sz w:val="36"/>
          <w:lang w:val="en-US"/>
        </w:rPr>
      </w:pPr>
      <w:r w:rsidRPr="002708F4">
        <w:rPr>
          <w:sz w:val="36"/>
          <w:lang w:val="en-US"/>
        </w:rPr>
        <w:t>Oppg</w:t>
      </w:r>
      <w:r w:rsidR="002708F4" w:rsidRPr="002708F4">
        <w:rPr>
          <w:sz w:val="36"/>
          <w:lang w:val="en-US"/>
        </w:rPr>
        <w:t>ave</w:t>
      </w:r>
      <w:r w:rsidRPr="002708F4">
        <w:rPr>
          <w:sz w:val="36"/>
          <w:lang w:val="en-US"/>
        </w:rPr>
        <w:t xml:space="preserve"> </w:t>
      </w:r>
      <w:r w:rsidR="00DB6F28" w:rsidRPr="002708F4">
        <w:rPr>
          <w:sz w:val="36"/>
          <w:lang w:val="en-US"/>
        </w:rPr>
        <w:t>2</w:t>
      </w:r>
      <w:r w:rsidRPr="002708F4">
        <w:rPr>
          <w:sz w:val="36"/>
          <w:lang w:val="en-US"/>
        </w:rPr>
        <w:t xml:space="preserve">: </w:t>
      </w:r>
      <w:r w:rsidR="002708F4" w:rsidRPr="002708F4">
        <w:rPr>
          <w:sz w:val="36"/>
          <w:lang w:val="en-US"/>
        </w:rPr>
        <w:t xml:space="preserve">The </w:t>
      </w:r>
      <w:r w:rsidR="000A4DF2" w:rsidRPr="002708F4">
        <w:rPr>
          <w:sz w:val="36"/>
          <w:lang w:val="en-US"/>
        </w:rPr>
        <w:t>Cookie Bakery (</w:t>
      </w:r>
      <w:r w:rsidR="002708F4" w:rsidRPr="002708F4">
        <w:rPr>
          <w:sz w:val="36"/>
          <w:lang w:val="en-US"/>
        </w:rPr>
        <w:t>m</w:t>
      </w:r>
      <w:r w:rsidRPr="002708F4">
        <w:rPr>
          <w:sz w:val="36"/>
          <w:lang w:val="en-US"/>
        </w:rPr>
        <w:t>ultithreading</w:t>
      </w:r>
      <w:r w:rsidR="000A4DF2" w:rsidRPr="002708F4">
        <w:rPr>
          <w:sz w:val="36"/>
          <w:lang w:val="en-US"/>
        </w:rPr>
        <w:t>)</w:t>
      </w:r>
    </w:p>
    <w:p w:rsidR="000A4DF2" w:rsidRDefault="000A4DF2" w:rsidP="004945E2">
      <w:r>
        <w:t xml:space="preserve">"The </w:t>
      </w:r>
      <w:r w:rsidRPr="000A4DF2">
        <w:t xml:space="preserve">Cookie </w:t>
      </w:r>
      <w:r>
        <w:t xml:space="preserve">Bakery" </w:t>
      </w:r>
      <w:r w:rsidRPr="000A4DF2">
        <w:t xml:space="preserve">er et lite bakeri </w:t>
      </w:r>
      <w:r>
        <w:t xml:space="preserve">med </w:t>
      </w:r>
      <w:r w:rsidRPr="000A4DF2">
        <w:t>tre faste stamkunder: De glupske herr</w:t>
      </w:r>
      <w:r>
        <w:t>e</w:t>
      </w:r>
      <w:r w:rsidRPr="000A4DF2">
        <w:t>ne</w:t>
      </w:r>
      <w:r>
        <w:t xml:space="preserve"> Fred, Ted og Greg</w:t>
      </w:r>
      <w:r w:rsidR="00307013" w:rsidRPr="000A4DF2">
        <w:t>.</w:t>
      </w:r>
      <w:r>
        <w:t xml:space="preserve"> </w:t>
      </w:r>
    </w:p>
    <w:p w:rsidR="004945E2" w:rsidRDefault="000A4DF2" w:rsidP="004945E2">
      <w:r>
        <w:t>The Cookie Bakery lager kun cookies (of course), og s</w:t>
      </w:r>
      <w:r w:rsidR="00BE094E">
        <w:t xml:space="preserve">elv om produksjonen </w:t>
      </w:r>
      <w:r w:rsidR="00D778F9">
        <w:t xml:space="preserve">kan være </w:t>
      </w:r>
      <w:r w:rsidR="00BE094E">
        <w:t>nokså lav (</w:t>
      </w:r>
      <w:r w:rsidR="00D778F9">
        <w:t xml:space="preserve">minimum </w:t>
      </w:r>
      <w:r w:rsidR="00BE094E">
        <w:t>et dusin cookies om dagen</w:t>
      </w:r>
      <w:r w:rsidR="00D778F9">
        <w:t>, utover det velger dere selv</w:t>
      </w:r>
      <w:r w:rsidR="00BE094E">
        <w:t xml:space="preserve">) hindrer ikke det </w:t>
      </w:r>
      <w:r>
        <w:t xml:space="preserve">Fred, Ted og Greg </w:t>
      </w:r>
      <w:r w:rsidR="00BE094E">
        <w:t>fra å storme mot disken javnt og trutt, i håp om å være førstemann til å stå der akkurat idet en ny, fersk kake kommer ut av ovnen</w:t>
      </w:r>
      <w:r>
        <w:t xml:space="preserve">! Men uansett hvor samtidig herrene kaster seg </w:t>
      </w:r>
      <w:r w:rsidR="00BE094E">
        <w:t>mot disken</w:t>
      </w:r>
      <w:r>
        <w:t xml:space="preserve">, er det jo bare én som kan få </w:t>
      </w:r>
      <w:r w:rsidR="00D778F9">
        <w:t xml:space="preserve">tak i hver </w:t>
      </w:r>
      <w:r w:rsidR="00BE094E">
        <w:t>kake</w:t>
      </w:r>
      <w:r>
        <w:t>! Ikke sant?</w:t>
      </w:r>
    </w:p>
    <w:p w:rsidR="002708F4" w:rsidRDefault="002708F4" w:rsidP="002708F4">
      <w:pPr>
        <w:pStyle w:val="Overskrift2"/>
      </w:pPr>
      <w:r>
        <w:t>Oppg aven</w:t>
      </w:r>
    </w:p>
    <w:p w:rsidR="002708F4" w:rsidRDefault="002708F4" w:rsidP="004945E2">
      <w:r>
        <w:t>Implementer "The Cookie Bakery" som en multithreaded applikasjon der Fred, Ted og Greg kniver om å få tak i cookies!</w:t>
      </w:r>
    </w:p>
    <w:p w:rsidR="002708F4" w:rsidRDefault="002708F4" w:rsidP="004945E2">
      <w:r>
        <w:t>Skriv "objektorientert kode", men det er ikke nødvendig å ta det like langt som i Oppgave 1. Følgende klasser (eller tilsvarende) er nok:</w:t>
      </w:r>
    </w:p>
    <w:p w:rsidR="002708F4" w:rsidRDefault="002708F4" w:rsidP="002708F4">
      <w:pPr>
        <w:pStyle w:val="Listeavsnitt"/>
        <w:numPr>
          <w:ilvl w:val="0"/>
          <w:numId w:val="29"/>
        </w:numPr>
      </w:pPr>
      <w:r>
        <w:t>Bakery</w:t>
      </w:r>
    </w:p>
    <w:p w:rsidR="002708F4" w:rsidRDefault="002708F4" w:rsidP="002708F4">
      <w:pPr>
        <w:pStyle w:val="Listeavsnitt"/>
        <w:numPr>
          <w:ilvl w:val="0"/>
          <w:numId w:val="29"/>
        </w:numPr>
      </w:pPr>
      <w:r>
        <w:t>Cookie</w:t>
      </w:r>
    </w:p>
    <w:p w:rsidR="002708F4" w:rsidRDefault="002708F4" w:rsidP="002708F4">
      <w:pPr>
        <w:pStyle w:val="Listeavsnitt"/>
        <w:numPr>
          <w:ilvl w:val="0"/>
          <w:numId w:val="29"/>
        </w:numPr>
      </w:pPr>
      <w:r>
        <w:t>Person</w:t>
      </w:r>
    </w:p>
    <w:p w:rsidR="002708F4" w:rsidRDefault="002708F4" w:rsidP="002708F4">
      <w:pPr>
        <w:pStyle w:val="Listeavsnitt"/>
        <w:numPr>
          <w:ilvl w:val="0"/>
          <w:numId w:val="29"/>
        </w:numPr>
      </w:pPr>
      <w:r>
        <w:t>Program (m/Main)</w:t>
      </w:r>
    </w:p>
    <w:p w:rsidR="002708F4" w:rsidRDefault="002708F4" w:rsidP="002708F4">
      <w:r>
        <w:t xml:space="preserve">Bakeriet putter sine Cookies </w:t>
      </w:r>
      <w:r w:rsidR="0013667E">
        <w:t>på disken etterhvert som de er ferdig bakt</w:t>
      </w:r>
      <w:r>
        <w:t xml:space="preserve"> (</w:t>
      </w:r>
      <w:r w:rsidR="00800C32">
        <w:t xml:space="preserve">for eksempel hvert 667. millisekund, i en </w:t>
      </w:r>
      <w:r w:rsidRPr="002708F4">
        <w:rPr>
          <w:rFonts w:ascii="Courier New" w:hAnsi="Courier New" w:cs="Courier New"/>
        </w:rPr>
        <w:t>List&lt;Cookie&gt;</w:t>
      </w:r>
      <w:r>
        <w:t xml:space="preserve"> </w:t>
      </w:r>
      <w:r w:rsidR="00800C32">
        <w:t xml:space="preserve">container </w:t>
      </w:r>
      <w:r>
        <w:t>eller tilsvarende)</w:t>
      </w:r>
      <w:r w:rsidR="0013667E">
        <w:t>.</w:t>
      </w:r>
      <w:r w:rsidR="00800C32">
        <w:t xml:space="preserve"> De holder åpent til de har bakt en dagskvote</w:t>
      </w:r>
      <w:r w:rsidR="004B31D5">
        <w:t>,</w:t>
      </w:r>
      <w:r w:rsidR="00800C32">
        <w:t xml:space="preserve"> og denne er solgt unna.</w:t>
      </w:r>
    </w:p>
    <w:p w:rsidR="0013667E" w:rsidRDefault="0013667E" w:rsidP="002708F4">
      <w:r>
        <w:t xml:space="preserve">Bakeriet selger kakene gjennom sin metode </w:t>
      </w:r>
      <w:r w:rsidRPr="0013667E">
        <w:rPr>
          <w:rFonts w:ascii="Courier New" w:hAnsi="Courier New" w:cs="Courier New"/>
        </w:rPr>
        <w:t>SellCookieTo(Person customer)</w:t>
      </w:r>
      <w:r>
        <w:t xml:space="preserve"> eller tilsvarende</w:t>
      </w:r>
      <w:r w:rsidR="00BE094E">
        <w:t>. Fred, Ted og Greg kaller denne metoden så ofte de kan</w:t>
      </w:r>
      <w:r w:rsidR="00800C32">
        <w:t xml:space="preserve"> (for eksempel en gang per 1000 millisekunder eller liknende - velg et tall som er litt høyere enn for bakingen)</w:t>
      </w:r>
      <w:r>
        <w:t>.</w:t>
      </w:r>
    </w:p>
    <w:p w:rsidR="0013667E" w:rsidRDefault="0013667E" w:rsidP="002708F4">
      <w:r>
        <w:t>Fred, Ted og Greg prøver alle å få tak i neste kake</w:t>
      </w:r>
      <w:r w:rsidR="004B31D5">
        <w:t>!</w:t>
      </w:r>
      <w:r>
        <w:t xml:space="preserve"> </w:t>
      </w:r>
      <w:r w:rsidR="00800C32">
        <w:t xml:space="preserve">Implementer funksjonalitet som </w:t>
      </w:r>
      <w:r w:rsidR="004B31D5">
        <w:t xml:space="preserve">gjør de i stand til å prøve å plukke opp kaker i samme øyeblikk (multithreading), men sørg samtidig for at koden er trådsikker slik </w:t>
      </w:r>
      <w:r w:rsidR="00800C32">
        <w:t xml:space="preserve">at bare én </w:t>
      </w:r>
      <w:r w:rsidR="004B31D5">
        <w:t xml:space="preserve">kan få </w:t>
      </w:r>
      <w:r w:rsidR="00800C32">
        <w:t>fingrene i hver kake som kommer.</w:t>
      </w:r>
    </w:p>
    <w:p w:rsidR="00513BEA" w:rsidRDefault="00513BEA" w:rsidP="002708F4">
      <w:r>
        <w:lastRenderedPageBreak/>
        <w:t>Skriv et kort dokument som begrunner valg her og, som for oppgave 1 (men antakeligvis er det færre valg, og derfor mindre å skrive her.)</w:t>
      </w:r>
    </w:p>
    <w:p w:rsidR="0013667E" w:rsidRDefault="0013667E" w:rsidP="002708F4">
      <w:r>
        <w:t>Under denne gjennomkjøringen er Fred helt klart den beste cookie knabberen:</w:t>
      </w:r>
    </w:p>
    <w:p w:rsidR="0013667E" w:rsidRDefault="0013667E" w:rsidP="002708F4">
      <w:r>
        <w:rPr>
          <w:noProof/>
          <w:lang w:eastAsia="nb-N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0</wp:posOffset>
            </wp:positionV>
            <wp:extent cx="5039360" cy="2546350"/>
            <wp:effectExtent l="19050" t="0" r="8890" b="0"/>
            <wp:wrapTight wrapText="bothSides">
              <wp:wrapPolygon edited="0">
                <wp:start x="-82" y="0"/>
                <wp:lineTo x="-82" y="21492"/>
                <wp:lineTo x="21638" y="21492"/>
                <wp:lineTo x="21638" y="0"/>
                <wp:lineTo x="-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78F9" w:rsidRDefault="00D9296B" w:rsidP="002708F4">
      <w:r>
        <w:rPr>
          <w:noProof/>
          <w:lang w:eastAsia="nb-NO"/>
        </w:rPr>
        <w:pict>
          <v:group id="_x0000_s1028" style="position:absolute;margin-left:-3.8pt;margin-top:42.75pt;width:419pt;height:209.75pt;z-index:-251654144" coordorigin="1630,12616" coordsize="8380,41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790;top:13492;width:8220;height:3319;flip:y" o:connectortype="straight" wrapcoords="-39 -98 -39 98 16909 17104 21482 21600 21639 21600 21639 21502 21324 21111 79 -98 -39 -98" o:allowoverlap="f" strokecolor="red" strokeweight="1.5pt">
              <v:shadow opacity="22938f" offset="0"/>
            </v:shape>
            <v:shape id="_x0000_s1027" type="#_x0000_t32" style="position:absolute;left:1630;top:12616;width:8320;height:3920" o:connectortype="straight" wrapcoords="-39 -83 -39 83 21483 21600 21639 21600 21639 21517 21289 21103 78 -83 -39 -83" o:allowoverlap="f" strokecolor="red" strokeweight="1.5pt">
              <v:shadow opacity="22938f" offset="0"/>
            </v:shape>
          </v:group>
        </w:pict>
      </w:r>
      <w:r w:rsidR="00800C32">
        <w:t xml:space="preserve">Som i skjermbildet under </w:t>
      </w:r>
      <w:r w:rsidR="00D778F9">
        <w:t xml:space="preserve">skal det </w:t>
      </w:r>
      <w:r w:rsidR="00D778F9" w:rsidRPr="00D778F9">
        <w:rPr>
          <w:color w:val="FF0000"/>
        </w:rPr>
        <w:t>ikke</w:t>
      </w:r>
      <w:r w:rsidR="00800C32">
        <w:rPr>
          <w:color w:val="FF0000"/>
        </w:rPr>
        <w:t xml:space="preserve"> </w:t>
      </w:r>
      <w:r w:rsidR="00D778F9">
        <w:t xml:space="preserve">se ut! </w:t>
      </w:r>
      <w:r w:rsidR="00800C32">
        <w:t>Fler</w:t>
      </w:r>
      <w:r w:rsidR="00D778F9">
        <w:t>e herrer kan nemlig ikke spise den samme kaka!</w:t>
      </w:r>
      <w:r w:rsidR="00800C32">
        <w:t xml:space="preserve"> (Ref.</w:t>
      </w:r>
      <w:r w:rsidR="00D778F9">
        <w:t xml:space="preserve"> </w:t>
      </w:r>
      <w:r w:rsidR="00D778F9" w:rsidRPr="00D778F9">
        <w:rPr>
          <w:rFonts w:ascii="Courier New" w:hAnsi="Courier New" w:cs="Courier New"/>
        </w:rPr>
        <w:t xml:space="preserve">cookie </w:t>
      </w:r>
      <w:r w:rsidR="00800C32">
        <w:rPr>
          <w:rFonts w:ascii="Courier New" w:hAnsi="Courier New" w:cs="Courier New"/>
        </w:rPr>
        <w:t>#3</w:t>
      </w:r>
      <w:r w:rsidR="00800C32" w:rsidRPr="00800C32">
        <w:rPr>
          <w:color w:val="auto"/>
        </w:rPr>
        <w:t xml:space="preserve"> og </w:t>
      </w:r>
      <w:r w:rsidR="00800C32" w:rsidRPr="00D778F9">
        <w:rPr>
          <w:rFonts w:ascii="Courier New" w:hAnsi="Courier New" w:cs="Courier New"/>
        </w:rPr>
        <w:t xml:space="preserve">cookie </w:t>
      </w:r>
      <w:r w:rsidR="00D778F9" w:rsidRPr="00D778F9">
        <w:rPr>
          <w:rFonts w:ascii="Courier New" w:hAnsi="Courier New" w:cs="Courier New"/>
        </w:rPr>
        <w:t>#6</w:t>
      </w:r>
      <w:r w:rsidR="00800C32">
        <w:t>.</w:t>
      </w:r>
      <w:r w:rsidR="00D778F9">
        <w:t>)</w:t>
      </w:r>
    </w:p>
    <w:p w:rsidR="004B31D5" w:rsidRDefault="004B31D5" w:rsidP="002708F4">
      <w:r>
        <w:rPr>
          <w:noProof/>
          <w:lang w:eastAsia="nb-NO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039360" cy="2543175"/>
            <wp:effectExtent l="19050" t="0" r="8890" b="0"/>
            <wp:wrapTight wrapText="bothSides">
              <wp:wrapPolygon edited="0">
                <wp:start x="-82" y="0"/>
                <wp:lineTo x="-82" y="21519"/>
                <wp:lineTo x="21638" y="21519"/>
                <wp:lineTo x="21638" y="0"/>
                <wp:lineTo x="-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1D5" w:rsidRDefault="004B31D5" w:rsidP="002708F4"/>
    <w:p w:rsidR="004B31D5" w:rsidRDefault="004B31D5" w:rsidP="002708F4"/>
    <w:p w:rsidR="00D778F9" w:rsidRPr="000A4DF2" w:rsidRDefault="004B31D5" w:rsidP="004B31D5">
      <w:pPr>
        <w:jc w:val="center"/>
      </w:pPr>
      <w:r>
        <w:t>- Slutt på oppgaven -</w:t>
      </w:r>
    </w:p>
    <w:sectPr w:rsidR="00D778F9" w:rsidRPr="000A4DF2" w:rsidSect="00EC13BC">
      <w:footerReference w:type="default" r:id="rId11"/>
      <w:pgSz w:w="11900" w:h="16840"/>
      <w:pgMar w:top="1440" w:right="2688" w:bottom="1440" w:left="1276" w:header="709" w:footer="97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96B" w:rsidRDefault="00D9296B" w:rsidP="00553C26">
      <w:pPr>
        <w:spacing w:after="0"/>
      </w:pPr>
      <w:r>
        <w:separator/>
      </w:r>
    </w:p>
  </w:endnote>
  <w:endnote w:type="continuationSeparator" w:id="0">
    <w:p w:rsidR="00D9296B" w:rsidRDefault="00D9296B" w:rsidP="00553C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BBB" w:rsidRDefault="00AE2BBB" w:rsidP="00B509CA">
    <w:pPr>
      <w:pStyle w:val="Bunntekst"/>
      <w:tabs>
        <w:tab w:val="clear" w:pos="4153"/>
        <w:tab w:val="clear" w:pos="8306"/>
        <w:tab w:val="right" w:pos="8300"/>
      </w:tabs>
    </w:pPr>
    <w:r>
      <w:rPr>
        <w:noProof/>
        <w:lang w:eastAsia="nb-N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5838190</wp:posOffset>
          </wp:positionH>
          <wp:positionV relativeFrom="paragraph">
            <wp:posOffset>250825</wp:posOffset>
          </wp:positionV>
          <wp:extent cx="571500" cy="271780"/>
          <wp:effectExtent l="19050" t="0" r="0" b="0"/>
          <wp:wrapSquare wrapText="bothSides"/>
          <wp:docPr id="10" name="Bilde 10" descr="NITH_logo_blaa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NITH_logo_blaa_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271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296B">
      <w:rPr>
        <w:noProof/>
        <w:lang w:eastAsia="nb-N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-43.15pt;margin-top:-.6pt;width:500.3pt;height:7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utgIAAL0FAAAOAAAAZHJzL2Uyb0RvYy54bWysVNtunDAQfa/Uf7D8TrgsSwC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" filled="f" stroked="f">
          <v:textbox inset="3.5mm,4.5mm,3.5mm,3.5mm">
            <w:txbxContent>
              <w:tbl>
                <w:tblPr>
                  <w:tblW w:w="0" w:type="auto"/>
                  <w:tbl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  <w:insideH w:val="single" w:sz="4" w:space="0" w:color="FFFFFF"/>
                    <w:insideV w:val="single" w:sz="4" w:space="0" w:color="FFFFFF"/>
                  </w:tblBorders>
                  <w:tblLook w:val="00BF" w:firstRow="1" w:lastRow="0" w:firstColumn="1" w:lastColumn="0" w:noHBand="0" w:noVBand="0"/>
                </w:tblPr>
                <w:tblGrid>
                  <w:gridCol w:w="4354"/>
                  <w:gridCol w:w="5093"/>
                </w:tblGrid>
                <w:tr w:rsidR="00AE2BBB" w:rsidRPr="0049428E" w:rsidTr="007E40DA">
                  <w:trPr>
                    <w:trHeight w:val="845"/>
                  </w:trPr>
                  <w:tc>
                    <w:tcPr>
                      <w:tcW w:w="4354" w:type="dxa"/>
                    </w:tcPr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b/>
                          <w:color w:val="0093D3"/>
                          <w:sz w:val="16"/>
                        </w:rPr>
                      </w:pPr>
                      <w:r w:rsidRPr="007E40DA">
                        <w:rPr>
                          <w:b/>
                          <w:color w:val="0093D3"/>
                          <w:sz w:val="16"/>
                        </w:rPr>
                        <w:t>Norges Informasjonsteknologiske Høgskole AS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Schweigaardsgate 14, 0185 Oslo | www.nith.no</w:t>
                      </w:r>
                    </w:p>
                    <w:p w:rsidR="00AE2BBB" w:rsidRPr="007E40DA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Tlf. : 22 05 99 99 | Faks : 22 05 39 30 | oslo@nith.no</w:t>
                      </w:r>
                    </w:p>
                    <w:p w:rsidR="00AE2BBB" w:rsidRPr="00EC13BC" w:rsidRDefault="00AE2BBB" w:rsidP="007E40DA">
                      <w:pPr>
                        <w:pStyle w:val="Style1"/>
                        <w:spacing w:line="216" w:lineRule="auto"/>
                        <w:rPr>
                          <w:color w:val="0093D3"/>
                          <w:sz w:val="16"/>
                        </w:rPr>
                      </w:pPr>
                      <w:r w:rsidRPr="007E40DA">
                        <w:rPr>
                          <w:color w:val="0093D3"/>
                          <w:sz w:val="16"/>
                        </w:rPr>
                        <w:t>Org. nr. : 990 481 784 | Bankkonto : 3260.37.32994</w:t>
                      </w:r>
                    </w:p>
                  </w:tc>
                  <w:tc>
                    <w:tcPr>
                      <w:tcW w:w="5093" w:type="dxa"/>
                    </w:tcPr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b/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b/>
                          <w:color w:val="0093D3"/>
                          <w:sz w:val="16"/>
                          <w:lang w:val="en-US"/>
                        </w:rPr>
                        <w:t>The Norwegian School of Information Technology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Schweigaardsgate 14, N-0185 Oslo, Norway | www.nith.no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Phone : +47 22 05 99 99 | Fax : + 47 22 05 39 30 | oslo@nith.no</w:t>
                      </w:r>
                    </w:p>
                    <w:p w:rsidR="00AE2BBB" w:rsidRPr="00EC13BC" w:rsidRDefault="00AE2BBB" w:rsidP="007E40DA">
                      <w:pPr>
                        <w:spacing w:after="0" w:line="216" w:lineRule="auto"/>
                        <w:rPr>
                          <w:color w:val="0093D3"/>
                          <w:sz w:val="16"/>
                          <w:lang w:val="en-US"/>
                        </w:rPr>
                      </w:pPr>
                      <w:r w:rsidRPr="00EC13BC">
                        <w:rPr>
                          <w:color w:val="0093D3"/>
                          <w:sz w:val="16"/>
                          <w:lang w:val="en-US"/>
                        </w:rPr>
                        <w:t>Org. no. : 990 481 784 | Bank account : 3260.37.32994</w:t>
                      </w:r>
                    </w:p>
                  </w:tc>
                </w:tr>
              </w:tbl>
              <w:p w:rsidR="00AE2BBB" w:rsidRPr="00EC13BC" w:rsidRDefault="00AE2BBB">
                <w:pPr>
                  <w:rPr>
                    <w:lang w:val="en-US"/>
                  </w:rPr>
                </w:pPr>
              </w:p>
            </w:txbxContent>
          </v:textbox>
        </v:shape>
      </w:pict>
    </w:r>
    <w:r w:rsidR="00D9296B">
      <w:rPr>
        <w:noProof/>
        <w:lang w:eastAsia="nb-NO"/>
      </w:rPr>
      <w:pict>
        <v:line id="Line 8" o:spid="_x0000_s2051" style="position:absolute;z-index:251658752;visibility:visible;mso-position-horizontal-relative:text;mso-position-vertical-relative:text" from="-71.15pt,2.5pt" to="599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" strokecolor="#0092d0" strokeweight="1pt">
          <v:fill o:detectmouseclick="t"/>
          <v:shadow opacity="22938f" offset="0"/>
        </v:line>
      </w:pic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96B" w:rsidRDefault="00D9296B" w:rsidP="00553C26">
      <w:pPr>
        <w:spacing w:after="0"/>
      </w:pPr>
      <w:r>
        <w:separator/>
      </w:r>
    </w:p>
  </w:footnote>
  <w:footnote w:type="continuationSeparator" w:id="0">
    <w:p w:rsidR="00D9296B" w:rsidRDefault="00D9296B" w:rsidP="00553C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3A21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42B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FACF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A6A54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44B5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84C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91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32C7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E724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24A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B50954"/>
    <w:multiLevelType w:val="hybridMultilevel"/>
    <w:tmpl w:val="022E10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B6530"/>
    <w:multiLevelType w:val="hybridMultilevel"/>
    <w:tmpl w:val="37E010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F4B61"/>
    <w:multiLevelType w:val="hybridMultilevel"/>
    <w:tmpl w:val="FEF80E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10D6C"/>
    <w:multiLevelType w:val="hybridMultilevel"/>
    <w:tmpl w:val="49BC1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4"/>
  </w:num>
  <w:num w:numId="4">
    <w:abstractNumId w:val="24"/>
  </w:num>
  <w:num w:numId="5">
    <w:abstractNumId w:val="11"/>
  </w:num>
  <w:num w:numId="6">
    <w:abstractNumId w:val="20"/>
  </w:num>
  <w:num w:numId="7">
    <w:abstractNumId w:val="23"/>
  </w:num>
  <w:num w:numId="8">
    <w:abstractNumId w:val="16"/>
  </w:num>
  <w:num w:numId="9">
    <w:abstractNumId w:val="27"/>
  </w:num>
  <w:num w:numId="10">
    <w:abstractNumId w:val="10"/>
  </w:num>
  <w:num w:numId="11">
    <w:abstractNumId w:val="19"/>
  </w:num>
  <w:num w:numId="12">
    <w:abstractNumId w:val="26"/>
  </w:num>
  <w:num w:numId="13">
    <w:abstractNumId w:val="15"/>
  </w:num>
  <w:num w:numId="14">
    <w:abstractNumId w:val="22"/>
  </w:num>
  <w:num w:numId="15">
    <w:abstractNumId w:val="18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779"/>
    <w:rsid w:val="00081AD8"/>
    <w:rsid w:val="000A4DF2"/>
    <w:rsid w:val="000B238F"/>
    <w:rsid w:val="000D3C1A"/>
    <w:rsid w:val="0013667E"/>
    <w:rsid w:val="00197F49"/>
    <w:rsid w:val="001A749A"/>
    <w:rsid w:val="001B09D9"/>
    <w:rsid w:val="001B694B"/>
    <w:rsid w:val="001D10D3"/>
    <w:rsid w:val="00200A00"/>
    <w:rsid w:val="002708F4"/>
    <w:rsid w:val="00275814"/>
    <w:rsid w:val="002D58C2"/>
    <w:rsid w:val="00307013"/>
    <w:rsid w:val="00333087"/>
    <w:rsid w:val="00333641"/>
    <w:rsid w:val="00361599"/>
    <w:rsid w:val="00370C42"/>
    <w:rsid w:val="00396EB9"/>
    <w:rsid w:val="003F4C60"/>
    <w:rsid w:val="00400139"/>
    <w:rsid w:val="004370F4"/>
    <w:rsid w:val="0045153C"/>
    <w:rsid w:val="0049428E"/>
    <w:rsid w:val="004945E2"/>
    <w:rsid w:val="00496BB9"/>
    <w:rsid w:val="004B31D5"/>
    <w:rsid w:val="00513BEA"/>
    <w:rsid w:val="00546033"/>
    <w:rsid w:val="00553C26"/>
    <w:rsid w:val="00564F91"/>
    <w:rsid w:val="005C15A0"/>
    <w:rsid w:val="005C2259"/>
    <w:rsid w:val="005C7945"/>
    <w:rsid w:val="0061039D"/>
    <w:rsid w:val="006C5D53"/>
    <w:rsid w:val="006D4A63"/>
    <w:rsid w:val="006F4AE1"/>
    <w:rsid w:val="00716D98"/>
    <w:rsid w:val="007267DD"/>
    <w:rsid w:val="00741A37"/>
    <w:rsid w:val="00746C6E"/>
    <w:rsid w:val="00763B29"/>
    <w:rsid w:val="007D64EE"/>
    <w:rsid w:val="007E3A49"/>
    <w:rsid w:val="007E40DA"/>
    <w:rsid w:val="00800C32"/>
    <w:rsid w:val="008019E0"/>
    <w:rsid w:val="0081374A"/>
    <w:rsid w:val="00842513"/>
    <w:rsid w:val="00923779"/>
    <w:rsid w:val="00940196"/>
    <w:rsid w:val="009449CC"/>
    <w:rsid w:val="00951AAF"/>
    <w:rsid w:val="009577DE"/>
    <w:rsid w:val="009654C4"/>
    <w:rsid w:val="009A5C75"/>
    <w:rsid w:val="009A6079"/>
    <w:rsid w:val="009D1849"/>
    <w:rsid w:val="00A00B55"/>
    <w:rsid w:val="00A057FE"/>
    <w:rsid w:val="00A1198D"/>
    <w:rsid w:val="00A569CA"/>
    <w:rsid w:val="00A73F89"/>
    <w:rsid w:val="00AE2BBB"/>
    <w:rsid w:val="00B12105"/>
    <w:rsid w:val="00B42B0A"/>
    <w:rsid w:val="00B509CA"/>
    <w:rsid w:val="00B56EE5"/>
    <w:rsid w:val="00BB2486"/>
    <w:rsid w:val="00BC6392"/>
    <w:rsid w:val="00BD5B50"/>
    <w:rsid w:val="00BE094E"/>
    <w:rsid w:val="00C013FB"/>
    <w:rsid w:val="00C165EF"/>
    <w:rsid w:val="00C84918"/>
    <w:rsid w:val="00CB6271"/>
    <w:rsid w:val="00D26C26"/>
    <w:rsid w:val="00D42B33"/>
    <w:rsid w:val="00D564B5"/>
    <w:rsid w:val="00D778F9"/>
    <w:rsid w:val="00D81F66"/>
    <w:rsid w:val="00D9296B"/>
    <w:rsid w:val="00D95D98"/>
    <w:rsid w:val="00DB1BFD"/>
    <w:rsid w:val="00DB6F28"/>
    <w:rsid w:val="00E33BC8"/>
    <w:rsid w:val="00E9354F"/>
    <w:rsid w:val="00EA080B"/>
    <w:rsid w:val="00EC13BC"/>
    <w:rsid w:val="00EF53DE"/>
    <w:rsid w:val="00FC3A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B1BFD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Bunntekst">
    <w:name w:val="footer"/>
    <w:basedOn w:val="Normal"/>
    <w:link w:val="BunntekstTegn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D3C1A"/>
    <w:rPr>
      <w:rFonts w:ascii="Calibri" w:hAnsi="Calibri"/>
      <w:color w:val="151515"/>
      <w:sz w:val="18"/>
    </w:rPr>
  </w:style>
  <w:style w:type="table" w:styleId="Fargeriktrutenett-uthevingsfarge1">
    <w:name w:val="Colorful Grid Accent 1"/>
    <w:basedOn w:val="Vanligtabel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kobling">
    <w:name w:val="Hyperlink"/>
    <w:basedOn w:val="Standardskriftforavsnit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ellrutenett">
    <w:name w:val="Table Grid"/>
    <w:basedOn w:val="Vanligtabel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  <w:style w:type="paragraph" w:styleId="Listeavsnitt">
    <w:name w:val="List Paragraph"/>
    <w:basedOn w:val="Normal"/>
    <w:rsid w:val="009A6079"/>
    <w:pPr>
      <w:ind w:left="720"/>
      <w:contextualSpacing/>
    </w:pPr>
  </w:style>
  <w:style w:type="paragraph" w:styleId="Ingenmellomrom">
    <w:name w:val="No Spacing"/>
    <w:rsid w:val="009A6079"/>
    <w:rPr>
      <w:rFonts w:ascii="Calibri" w:hAnsi="Calibri"/>
      <w:color w:val="151515"/>
      <w:sz w:val="22"/>
      <w:szCs w:val="24"/>
      <w:lang w:eastAsia="en-US"/>
    </w:rPr>
  </w:style>
  <w:style w:type="paragraph" w:styleId="Bobletekst">
    <w:name w:val="Balloon Text"/>
    <w:basedOn w:val="Normal"/>
    <w:link w:val="BobletekstTegn"/>
    <w:rsid w:val="0013667E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3667E"/>
    <w:rPr>
      <w:rFonts w:ascii="Tahoma" w:hAnsi="Tahoma" w:cs="Tahoma"/>
      <w:color w:val="151515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Bunntekst">
    <w:name w:val="footer"/>
    <w:basedOn w:val="Normal"/>
    <w:link w:val="BunntekstTegn"/>
    <w:uiPriority w:val="99"/>
    <w:semiHidden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D3C1A"/>
    <w:rPr>
      <w:rFonts w:ascii="Calibri" w:hAnsi="Calibri"/>
      <w:color w:val="151515"/>
      <w:sz w:val="18"/>
    </w:rPr>
  </w:style>
  <w:style w:type="table" w:styleId="Fargeriktrutenett-uthevingsfarge1">
    <w:name w:val="Colorful Grid Accent 1"/>
    <w:basedOn w:val="Vanligtabel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kobling">
    <w:name w:val="Hyperlink"/>
    <w:basedOn w:val="Standardskriftforavsnit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ellrutenett">
    <w:name w:val="Table Grid"/>
    <w:basedOn w:val="Vanligtabell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\Skrivebord\MAL_med_adressefel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2B51F-399F-4ACD-9890-772E09028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MAL_med_adressefelt.dotx</Template>
  <TotalTime>495</TotalTime>
  <Pages>3</Pages>
  <Words>745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Martin</cp:lastModifiedBy>
  <cp:revision>14</cp:revision>
  <cp:lastPrinted>2010-09-15T12:04:00Z</cp:lastPrinted>
  <dcterms:created xsi:type="dcterms:W3CDTF">2011-09-13T11:38:00Z</dcterms:created>
  <dcterms:modified xsi:type="dcterms:W3CDTF">2012-11-11T18:21:00Z</dcterms:modified>
</cp:coreProperties>
</file>